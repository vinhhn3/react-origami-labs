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2FF" w14:textId="107327E4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F4813">
        <w:t>3</w:t>
      </w:r>
    </w:p>
    <w:p w14:paraId="787ED86E" w14:textId="007A62D3" w:rsidR="000645E5" w:rsidRDefault="00264339" w:rsidP="00C50061">
      <w:pPr>
        <w:pStyle w:val="Heading2"/>
      </w:pPr>
      <w:r>
        <w:t>Overview</w:t>
      </w:r>
    </w:p>
    <w:p w14:paraId="722DF9EA" w14:textId="3E62C9F2" w:rsidR="000525B0" w:rsidRDefault="000525B0" w:rsidP="000525B0">
      <w:r>
        <w:t xml:space="preserve">Now it's time to implement </w:t>
      </w:r>
      <w:r w:rsidRPr="000525B0">
        <w:rPr>
          <w:b/>
          <w:bCs/>
        </w:rPr>
        <w:t>private</w:t>
      </w:r>
      <w:r>
        <w:t xml:space="preserve"> and </w:t>
      </w:r>
      <w:r w:rsidRPr="000525B0">
        <w:rPr>
          <w:b/>
          <w:bCs/>
        </w:rPr>
        <w:t>public parts</w:t>
      </w:r>
      <w:r>
        <w:t xml:space="preserve"> </w:t>
      </w:r>
      <w:r w:rsidR="004F2C61">
        <w:t>for</w:t>
      </w:r>
      <w:r>
        <w:t xml:space="preserve"> our app.</w:t>
      </w:r>
      <w:r w:rsidR="008C3D32">
        <w:t xml:space="preserve"> And</w:t>
      </w:r>
      <w:r w:rsidR="000D1020">
        <w:t xml:space="preserve"> to</w:t>
      </w:r>
      <w:r w:rsidR="008C3D32">
        <w:t xml:space="preserve"> make the already </w:t>
      </w:r>
      <w:r w:rsidR="004F2C61">
        <w:t>existing</w:t>
      </w:r>
      <w:r w:rsidR="008C3D32">
        <w:t xml:space="preserve"> </w:t>
      </w:r>
      <w:r w:rsidR="008C3D32" w:rsidRPr="008C3D32">
        <w:rPr>
          <w:b/>
          <w:bCs/>
        </w:rPr>
        <w:t>forms</w:t>
      </w:r>
      <w:r w:rsidR="008C3D32">
        <w:t xml:space="preserve"> to </w:t>
      </w:r>
      <w:r w:rsidR="008C3D32" w:rsidRPr="008C3D32">
        <w:rPr>
          <w:b/>
          <w:bCs/>
        </w:rPr>
        <w:t>work</w:t>
      </w:r>
      <w:r w:rsidR="008C3D32">
        <w:t>.</w:t>
      </w:r>
    </w:p>
    <w:p w14:paraId="61273C7B" w14:textId="26FEB46C" w:rsidR="000525B0" w:rsidRDefault="000525B0" w:rsidP="000525B0">
      <w:pPr>
        <w:pStyle w:val="Heading3"/>
      </w:pPr>
      <w:r>
        <w:t>Public parts</w:t>
      </w:r>
    </w:p>
    <w:p w14:paraId="145C54E0" w14:textId="2CBE91CC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drawing>
          <wp:inline distT="0" distB="0" distL="0" distR="0" wp14:anchorId="781C8208" wp14:editId="5CF0F615">
            <wp:extent cx="5972810" cy="4146550"/>
            <wp:effectExtent l="19050" t="19050" r="2794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drawing>
          <wp:inline distT="0" distB="0" distL="0" distR="0" wp14:anchorId="53CA87BB" wp14:editId="78EE70C8">
            <wp:extent cx="5972810" cy="4152900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7"/>
                    <a:stretch/>
                  </pic:blipFill>
                  <pic:spPr bwMode="auto">
                    <a:xfrm>
                      <a:off x="0" y="0"/>
                      <a:ext cx="5972810" cy="4152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07AC3414">
            <wp:extent cx="5972810" cy="4146550"/>
            <wp:effectExtent l="19050" t="19050" r="2794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6A0BB38D" w14:textId="62078D8E" w:rsidR="00CF3EDF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 xml:space="preserve">authorized with </w:t>
      </w:r>
      <w:proofErr w:type="spellStart"/>
      <w:r w:rsidRPr="00CF3EDF">
        <w:rPr>
          <w:b/>
          <w:bCs/>
        </w:rPr>
        <w:t>jwt</w:t>
      </w:r>
      <w:proofErr w:type="spellEnd"/>
      <w:r w:rsidRPr="00CF3EDF">
        <w:rPr>
          <w:b/>
          <w:bCs/>
        </w:rPr>
        <w:t xml:space="preserve"> token from the given API</w:t>
      </w:r>
      <w:r>
        <w:t>)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731C8DE">
            <wp:extent cx="5972810" cy="4152900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7"/>
                    <a:stretch/>
                  </pic:blipFill>
                  <pic:spPr bwMode="auto">
                    <a:xfrm>
                      <a:off x="0" y="0"/>
                      <a:ext cx="5972810" cy="4152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7FCE4677">
            <wp:extent cx="5972810" cy="4159250"/>
            <wp:effectExtent l="19050" t="19050" r="2794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"/>
                    <a:stretch/>
                  </pic:blipFill>
                  <pic:spPr bwMode="auto"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5A35F71E">
            <wp:extent cx="5972810" cy="4146550"/>
            <wp:effectExtent l="19050" t="19050" r="2794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0"/>
                    <a:stretch/>
                  </pic:blipFill>
                  <pic:spPr bwMode="auto">
                    <a:xfrm>
                      <a:off x="0" y="0"/>
                      <a:ext cx="5972810" cy="4146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0ECB02B4" w:rsidR="00F344D3" w:rsidRPr="000E6E9A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</w:t>
      </w:r>
      <w:proofErr w:type="spellStart"/>
      <w:r w:rsidR="00983EC7" w:rsidRPr="00403C51">
        <w:rPr>
          <w:rFonts w:ascii="Consolas" w:hAnsi="Consolas"/>
          <w:b/>
        </w:rPr>
        <w:t>api</w:t>
      </w:r>
      <w:proofErr w:type="spellEnd"/>
      <w:r w:rsidR="00983EC7" w:rsidRPr="00403C51">
        <w:rPr>
          <w:rFonts w:ascii="Consolas" w:hAnsi="Consolas"/>
          <w:b/>
        </w:rPr>
        <w:t>/origami/</w:t>
      </w:r>
      <w:r w:rsidR="000E6E9A">
        <w:rPr>
          <w:rFonts w:ascii="Consolas" w:hAnsi="Consolas"/>
          <w:b/>
        </w:rPr>
        <w:t>all</w:t>
      </w:r>
      <w:r w:rsidR="008C3D32">
        <w:rPr>
          <w:rFonts w:ascii="Consolas" w:hAnsi="Consolas"/>
          <w:b/>
        </w:rPr>
        <w:t>'</w:t>
      </w:r>
    </w:p>
    <w:p w14:paraId="1D336B37" w14:textId="02BBAAE8" w:rsidR="000E6E9A" w:rsidRPr="000E6E9A" w:rsidRDefault="000E6E9A" w:rsidP="000E6E9A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Pr="00403C51">
        <w:rPr>
          <w:rFonts w:ascii="Consolas" w:hAnsi="Consolas"/>
          <w:b/>
        </w:rPr>
        <w:t>'localhost:9999/</w:t>
      </w:r>
      <w:proofErr w:type="spellStart"/>
      <w:r w:rsidRPr="00403C51">
        <w:rPr>
          <w:rFonts w:ascii="Consolas" w:hAnsi="Consolas"/>
          <w:b/>
        </w:rPr>
        <w:t>api</w:t>
      </w:r>
      <w:proofErr w:type="spellEnd"/>
      <w:r w:rsidRPr="00403C51">
        <w:rPr>
          <w:rFonts w:ascii="Consolas" w:hAnsi="Consolas"/>
          <w:b/>
        </w:rPr>
        <w:t>/origami/</w:t>
      </w:r>
      <w:r>
        <w:rPr>
          <w:rFonts w:ascii="Consolas" w:hAnsi="Consolas"/>
          <w:b/>
        </w:rPr>
        <w:t>mine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E310" w14:textId="77777777" w:rsidR="002C2827" w:rsidRDefault="002C2827" w:rsidP="004A2906">
      <w:pPr>
        <w:spacing w:before="0" w:after="0" w:line="240" w:lineRule="auto"/>
      </w:pPr>
      <w:r>
        <w:separator/>
      </w:r>
    </w:p>
  </w:endnote>
  <w:endnote w:type="continuationSeparator" w:id="0">
    <w:p w14:paraId="32F96890" w14:textId="77777777" w:rsidR="002C2827" w:rsidRDefault="002C2827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F9E6" w14:textId="3FCA3BEF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4C6A097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12E" w14:textId="77777777" w:rsidR="002C2827" w:rsidRDefault="002C2827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04E4B51" w14:textId="77777777" w:rsidR="002C2827" w:rsidRDefault="002C2827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11423">
    <w:abstractNumId w:val="7"/>
  </w:num>
  <w:num w:numId="2" w16cid:durableId="1973361529">
    <w:abstractNumId w:val="3"/>
  </w:num>
  <w:num w:numId="3" w16cid:durableId="1763254389">
    <w:abstractNumId w:val="14"/>
  </w:num>
  <w:num w:numId="4" w16cid:durableId="678970217">
    <w:abstractNumId w:val="15"/>
  </w:num>
  <w:num w:numId="5" w16cid:durableId="1166363222">
    <w:abstractNumId w:val="11"/>
  </w:num>
  <w:num w:numId="6" w16cid:durableId="368385817">
    <w:abstractNumId w:val="1"/>
  </w:num>
  <w:num w:numId="7" w16cid:durableId="353194962">
    <w:abstractNumId w:val="10"/>
  </w:num>
  <w:num w:numId="8" w16cid:durableId="1732149203">
    <w:abstractNumId w:val="0"/>
  </w:num>
  <w:num w:numId="9" w16cid:durableId="261642905">
    <w:abstractNumId w:val="5"/>
  </w:num>
  <w:num w:numId="10" w16cid:durableId="1187064716">
    <w:abstractNumId w:val="18"/>
  </w:num>
  <w:num w:numId="11" w16cid:durableId="1565723348">
    <w:abstractNumId w:val="19"/>
  </w:num>
  <w:num w:numId="12" w16cid:durableId="1690914691">
    <w:abstractNumId w:val="12"/>
  </w:num>
  <w:num w:numId="13" w16cid:durableId="596136625">
    <w:abstractNumId w:val="8"/>
  </w:num>
  <w:num w:numId="14" w16cid:durableId="1707677828">
    <w:abstractNumId w:val="13"/>
  </w:num>
  <w:num w:numId="15" w16cid:durableId="1027096877">
    <w:abstractNumId w:val="20"/>
  </w:num>
  <w:num w:numId="16" w16cid:durableId="958024375">
    <w:abstractNumId w:val="17"/>
  </w:num>
  <w:num w:numId="17" w16cid:durableId="329912499">
    <w:abstractNumId w:val="4"/>
  </w:num>
  <w:num w:numId="18" w16cid:durableId="1170871533">
    <w:abstractNumId w:val="6"/>
  </w:num>
  <w:num w:numId="19" w16cid:durableId="149296251">
    <w:abstractNumId w:val="2"/>
  </w:num>
  <w:num w:numId="20" w16cid:durableId="772941532">
    <w:abstractNumId w:val="16"/>
  </w:num>
  <w:num w:numId="21" w16cid:durableId="1388648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0E6E9A"/>
    <w:rsid w:val="0017404D"/>
    <w:rsid w:val="002303AA"/>
    <w:rsid w:val="0026433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C3D32"/>
    <w:rsid w:val="008F4813"/>
    <w:rsid w:val="00973B10"/>
    <w:rsid w:val="009801CC"/>
    <w:rsid w:val="00983EC7"/>
    <w:rsid w:val="009B78F2"/>
    <w:rsid w:val="00A00678"/>
    <w:rsid w:val="00A92136"/>
    <w:rsid w:val="00B10EF1"/>
    <w:rsid w:val="00BA5EF1"/>
    <w:rsid w:val="00BC2884"/>
    <w:rsid w:val="00C50061"/>
    <w:rsid w:val="00CB46C2"/>
    <w:rsid w:val="00CE200C"/>
    <w:rsid w:val="00CE3276"/>
    <w:rsid w:val="00CF115D"/>
    <w:rsid w:val="00CF3EDF"/>
    <w:rsid w:val="00D30689"/>
    <w:rsid w:val="00D65712"/>
    <w:rsid w:val="00DE0D7C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131</TotalTime>
  <Pages>6</Pages>
  <Words>295</Words>
  <Characters>1540</Characters>
  <Application>Microsoft Office Word</Application>
  <DocSecurity>0</DocSecurity>
  <Lines>61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Vinh Hoang</cp:lastModifiedBy>
  <cp:revision>11</cp:revision>
  <cp:lastPrinted>2019-11-21T18:19:00Z</cp:lastPrinted>
  <dcterms:created xsi:type="dcterms:W3CDTF">2019-11-20T14:39:00Z</dcterms:created>
  <dcterms:modified xsi:type="dcterms:W3CDTF">2022-11-22T09:54:00Z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3c5018af038a1bfcea366ebd4a9f4e6e0cdfd95e54fb98c02380841e061b8c13</vt:lpwstr>
  </property>
</Properties>
</file>